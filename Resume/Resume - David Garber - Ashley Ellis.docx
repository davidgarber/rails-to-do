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275016"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275016"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275016"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275016"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275016"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275016"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275016"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275016"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275016">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fldSimple w:instr=" USERNAME ">
            <w:r w:rsidR="007B1D05">
              <w:rPr>
                <w:noProof/>
              </w:rPr>
              <w:instrText>David Garber</w:instrText>
            </w:r>
          </w:fldSimple>
          <w:r>
            <w:instrText xml:space="preserve">="" "[Your Name]" </w:instrText>
          </w:r>
          <w:fldSimple w:instr=" USERNAME ">
            <w:r w:rsidR="007B1D05">
              <w:rPr>
                <w:noProof/>
              </w:rPr>
              <w:instrText>David Garber</w:instrText>
            </w:r>
          </w:fldSimple>
          <w:r>
            <w:fldChar w:fldCharType="separate"/>
          </w:r>
          <w:r w:rsidR="007B1D05">
            <w:rPr>
              <w:noProof/>
            </w:rPr>
            <w:instrText>David Garber</w:instrText>
          </w:r>
          <w:r>
            <w:fldChar w:fldCharType="end"/>
          </w:r>
          <w:r>
            <w:instrText xml:space="preserve"> \* MERGEFORMAT</w:instrText>
          </w:r>
          <w:r>
            <w:fldChar w:fldCharType="separate"/>
          </w:r>
          <w:r w:rsidR="00275016">
            <w:t xml:space="preserve">David </w:t>
          </w:r>
          <w:r w:rsidR="00275016">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275016"/>
    <w:rsid w:val="003B4B29"/>
    <w:rsid w:val="003D270A"/>
    <w:rsid w:val="004700A9"/>
    <w:rsid w:val="004E3669"/>
    <w:rsid w:val="00522C76"/>
    <w:rsid w:val="0055725F"/>
    <w:rsid w:val="0066468C"/>
    <w:rsid w:val="00744C8C"/>
    <w:rsid w:val="007900EA"/>
    <w:rsid w:val="007B1D05"/>
    <w:rsid w:val="00854552"/>
    <w:rsid w:val="00863652"/>
    <w:rsid w:val="008A1340"/>
    <w:rsid w:val="00974B9C"/>
    <w:rsid w:val="00AC32A6"/>
    <w:rsid w:val="00BE2BC8"/>
    <w:rsid w:val="00C87FD5"/>
    <w:rsid w:val="00CB1443"/>
    <w:rsid w:val="00D548A5"/>
    <w:rsid w:val="00E53620"/>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2015-09-02T03:18:00Z</dcterms:created>
  <dcterms:modified xsi:type="dcterms:W3CDTF">2015-09-02T03:18:00Z</dcterms:modified>
  <cp:category/>
</cp:coreProperties>
</file>