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D533450" w:rsidR="00075E2D" w:rsidRDefault="00CB1443">
      <w:pPr>
        <w:pStyle w:val="Heading1"/>
      </w:pPr>
      <w:bookmarkStart w:id="0" w:name="_GoBack"/>
      <w:bookmarkEnd w:id="0"/>
      <w:r>
        <w:t>Focus</w:t>
      </w:r>
    </w:p>
    <w:sdt>
      <w:sdtPr>
        <w:id w:val="9459735"/>
        <w:placeholder>
          <w:docPart w:val="E590A3CF6B03CC4C84F34052025BCFFA"/>
        </w:placeholder>
      </w:sdtPr>
      <w:sdtEndPr/>
      <w:sdtContent>
        <w:p w14:paraId="443B8963" w14:textId="5D2F7004" w:rsidR="00522C76" w:rsidRDefault="00027B6A" w:rsidP="00027B6A">
          <w:pPr>
            <w:pStyle w:val="BodyText"/>
          </w:pPr>
          <w:r>
            <w:t xml:space="preserve">To combine </w:t>
          </w:r>
          <w:r w:rsidR="00AB7EAD">
            <w:t>my high energy disposition from over</w:t>
          </w:r>
          <w:r>
            <w:t xml:space="preserve"> 10 years of customer facing roles with my full stack education in order to </w:t>
          </w:r>
          <w:r w:rsidR="00AB7EAD">
            <w:t>contribute to a software development team.</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t>JQuery</w:t>
          </w:r>
        </w:p>
        <w:p w14:paraId="276ADB15" w14:textId="77777777" w:rsidR="00522C76" w:rsidRDefault="00522C76" w:rsidP="00522C76">
          <w:pPr>
            <w:pStyle w:val="BodyText"/>
            <w:numPr>
              <w:ilvl w:val="0"/>
              <w:numId w:val="12"/>
            </w:numPr>
          </w:pPr>
          <w:r>
            <w:lastRenderedPageBreak/>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lastRenderedPageBreak/>
            <w:t>Test Driven Development</w:t>
          </w:r>
        </w:p>
        <w:p w14:paraId="35534F7E" w14:textId="77777777" w:rsidR="00027B6A" w:rsidRDefault="00522C76" w:rsidP="00522C76">
          <w:pPr>
            <w:pStyle w:val="BodyText"/>
            <w:numPr>
              <w:ilvl w:val="0"/>
              <w:numId w:val="12"/>
            </w:numPr>
          </w:pPr>
          <w:r>
            <w:t>Pair Programming</w:t>
          </w:r>
        </w:p>
      </w:sdtContent>
    </w:sdt>
    <w:p w14:paraId="492190F6" w14:textId="0173BCDC" w:rsidR="00EF3A68" w:rsidRDefault="00EF3A68" w:rsidP="00522C76">
      <w:pPr>
        <w:pStyle w:val="BodyText"/>
        <w:numPr>
          <w:ilvl w:val="0"/>
          <w:numId w:val="12"/>
        </w:numPr>
      </w:pPr>
      <w:r>
        <w:t>PHP</w:t>
      </w:r>
    </w:p>
    <w:p w14:paraId="27C31119" w14:textId="1AA62267" w:rsidR="00EF3A68" w:rsidRDefault="00EF3A68" w:rsidP="00522C76">
      <w:pPr>
        <w:pStyle w:val="BodyText"/>
        <w:numPr>
          <w:ilvl w:val="0"/>
          <w:numId w:val="12"/>
        </w:numPr>
      </w:pPr>
      <w:r>
        <w:t>Wordpress</w:t>
      </w:r>
    </w:p>
    <w:p w14:paraId="5020F00E" w14:textId="72829C23" w:rsidR="00EF3A68" w:rsidRDefault="00EF3A68" w:rsidP="00522C76">
      <w:pPr>
        <w:pStyle w:val="BodyText"/>
        <w:numPr>
          <w:ilvl w:val="0"/>
          <w:numId w:val="12"/>
        </w:numPr>
      </w:pPr>
      <w:r>
        <w:t>Agile/Scrum</w:t>
      </w:r>
    </w:p>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4E4446"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4E4446"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4E4446"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4E4446"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4E4446"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4E4446"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4E4446"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4E4446"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863652" w:rsidRDefault="00863652">
      <w:pPr>
        <w:spacing w:line="240" w:lineRule="auto"/>
      </w:pPr>
      <w:r>
        <w:separator/>
      </w:r>
    </w:p>
  </w:endnote>
  <w:endnote w:type="continuationSeparator" w:id="0">
    <w:p w14:paraId="396E21CF" w14:textId="77777777" w:rsidR="00863652" w:rsidRDefault="00863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863652" w:rsidRDefault="00863652">
    <w:pPr>
      <w:pStyle w:val="Footer"/>
    </w:pPr>
    <w:r>
      <w:fldChar w:fldCharType="begin"/>
    </w:r>
    <w:r>
      <w:instrText xml:space="preserve"> Page </w:instrText>
    </w:r>
    <w:r>
      <w:fldChar w:fldCharType="separate"/>
    </w:r>
    <w:r w:rsidR="004E4446">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863652" w:rsidRDefault="00863652">
      <w:pPr>
        <w:spacing w:line="240" w:lineRule="auto"/>
      </w:pPr>
      <w:r>
        <w:separator/>
      </w:r>
    </w:p>
  </w:footnote>
  <w:footnote w:type="continuationSeparator" w:id="0">
    <w:p w14:paraId="1EEDF3E1" w14:textId="77777777" w:rsidR="00863652" w:rsidRDefault="0086365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63652" w14:paraId="3D1DB765" w14:textId="77777777">
      <w:tc>
        <w:tcPr>
          <w:tcW w:w="8298" w:type="dxa"/>
          <w:vAlign w:val="center"/>
        </w:tcPr>
        <w:p w14:paraId="01E77D91" w14:textId="77777777" w:rsidR="00863652" w:rsidRDefault="00863652">
          <w:pPr>
            <w:pStyle w:val="Title"/>
          </w:pPr>
        </w:p>
      </w:tc>
      <w:tc>
        <w:tcPr>
          <w:tcW w:w="2718" w:type="dxa"/>
          <w:vAlign w:val="center"/>
        </w:tcPr>
        <w:p w14:paraId="28C8DEF2" w14:textId="77777777" w:rsidR="00863652" w:rsidRDefault="00863652">
          <w:pPr>
            <w:pStyle w:val="Boxes"/>
          </w:pPr>
          <w:r>
            <w:rPr>
              <w:noProof/>
            </w:rPr>
            <w:drawing>
              <wp:inline distT="0" distB="0" distL="0" distR="0" wp14:anchorId="580A74DB" wp14:editId="2431D804">
                <wp:extent cx="138569" cy="137160"/>
                <wp:effectExtent l="19050" t="19050" r="13831" b="15240"/>
                <wp:docPr id="11" name="Picture 1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863652" w:rsidRDefault="008636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63652" w14:paraId="0F11C659" w14:textId="77777777">
      <w:tc>
        <w:tcPr>
          <w:tcW w:w="8298" w:type="dxa"/>
          <w:vAlign w:val="center"/>
        </w:tcPr>
        <w:p w14:paraId="24D31167" w14:textId="77777777" w:rsidR="00863652" w:rsidRDefault="00863652">
          <w:pPr>
            <w:pStyle w:val="Title"/>
          </w:pPr>
          <w:r>
            <w:fldChar w:fldCharType="begin"/>
          </w:r>
          <w:r>
            <w:instrText xml:space="preserve"> PLACEHOLDER </w:instrText>
          </w:r>
          <w:r>
            <w:fldChar w:fldCharType="begin"/>
          </w:r>
          <w:r>
            <w:instrText xml:space="preserve"> IF </w:instrText>
          </w:r>
          <w:fldSimple w:instr=" USERNAME ">
            <w:r>
              <w:rPr>
                <w:noProof/>
              </w:rPr>
              <w:instrText>David Garber</w:instrText>
            </w:r>
          </w:fldSimple>
          <w:r>
            <w:instrText xml:space="preserve">="" "[Your Name]" </w:instrText>
          </w:r>
          <w:fldSimple w:instr=" USERNAME ">
            <w:r>
              <w:rPr>
                <w:noProof/>
              </w:rPr>
              <w:instrText>David Garber</w:instrText>
            </w:r>
          </w:fldSimple>
          <w:r>
            <w:fldChar w:fldCharType="separate"/>
          </w:r>
          <w:r>
            <w:rPr>
              <w:noProof/>
            </w:rPr>
            <w:instrText>David Garber</w:instrText>
          </w:r>
          <w:r>
            <w:fldChar w:fldCharType="end"/>
          </w:r>
          <w:r>
            <w:instrText xml:space="preserve"> \* MERGEFORMAT</w:instrText>
          </w:r>
          <w:r>
            <w:fldChar w:fldCharType="separate"/>
          </w:r>
          <w:r w:rsidR="004E4446">
            <w:t xml:space="preserve">David </w:t>
          </w:r>
          <w:r w:rsidR="004E4446">
            <w:rPr>
              <w:noProof/>
            </w:rPr>
            <w:t>Garber</w:t>
          </w:r>
          <w:r>
            <w:fldChar w:fldCharType="end"/>
          </w:r>
        </w:p>
      </w:tc>
      <w:tc>
        <w:tcPr>
          <w:tcW w:w="2718" w:type="dxa"/>
          <w:vAlign w:val="center"/>
        </w:tcPr>
        <w:p w14:paraId="504F58E2" w14:textId="77777777" w:rsidR="00863652" w:rsidRDefault="00863652">
          <w:pPr>
            <w:pStyle w:val="Boxes"/>
          </w:pPr>
          <w:r>
            <w:rPr>
              <w:noProof/>
            </w:rPr>
            <w:drawing>
              <wp:inline distT="0" distB="0" distL="0" distR="0" wp14:anchorId="3536E419" wp14:editId="15D97325">
                <wp:extent cx="138569" cy="137160"/>
                <wp:effectExtent l="19050" t="19050" r="13831" b="15240"/>
                <wp:docPr id="1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2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863652" w:rsidRDefault="00863652"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B4B29"/>
    <w:rsid w:val="003C7DC1"/>
    <w:rsid w:val="003D270A"/>
    <w:rsid w:val="004700A9"/>
    <w:rsid w:val="004E3669"/>
    <w:rsid w:val="004E4446"/>
    <w:rsid w:val="00522C76"/>
    <w:rsid w:val="0066468C"/>
    <w:rsid w:val="00863652"/>
    <w:rsid w:val="008A1340"/>
    <w:rsid w:val="00974B9C"/>
    <w:rsid w:val="009D5C7F"/>
    <w:rsid w:val="00AB7EAD"/>
    <w:rsid w:val="00AC32A6"/>
    <w:rsid w:val="00B42D62"/>
    <w:rsid w:val="00BE2BC8"/>
    <w:rsid w:val="00C87FD5"/>
    <w:rsid w:val="00CB1443"/>
    <w:rsid w:val="00D548A5"/>
    <w:rsid w:val="00E64331"/>
    <w:rsid w:val="00EF3A68"/>
    <w:rsid w:val="00EF4E8E"/>
    <w:rsid w:val="00F25238"/>
    <w:rsid w:val="00F93B54"/>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0</TotalTime>
  <Pages>2</Pages>
  <Words>321</Words>
  <Characters>1836</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2153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dcterms:created xsi:type="dcterms:W3CDTF">2015-08-09T02:49:00Z</dcterms:created>
  <dcterms:modified xsi:type="dcterms:W3CDTF">2015-08-09T02:49:00Z</dcterms:modified>
  <cp:category/>
</cp:coreProperties>
</file>