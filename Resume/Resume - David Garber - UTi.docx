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307B5" w14:textId="29C8DC75" w:rsidR="00075E2D" w:rsidRDefault="007900EA">
      <w:pPr>
        <w:pStyle w:val="Heading1"/>
      </w:pPr>
      <w:bookmarkStart w:id="0" w:name="_GoBack"/>
      <w:bookmarkEnd w:id="0"/>
      <w:r>
        <w:t>Focus</w:t>
      </w:r>
    </w:p>
    <w:sdt>
      <w:sdtPr>
        <w:id w:val="9459735"/>
        <w:placeholder>
          <w:docPart w:val="E590A3CF6B03CC4C84F34052025BCFFA"/>
        </w:placeholder>
      </w:sdtPr>
      <w:sdtEndPr/>
      <w:sdtContent>
        <w:p w14:paraId="443B8963" w14:textId="2F597729" w:rsidR="00522C76" w:rsidRDefault="00744C8C" w:rsidP="00027B6A">
          <w:pPr>
            <w:pStyle w:val="BodyText"/>
          </w:pPr>
          <w:r>
            <w:t xml:space="preserve">Full stack </w:t>
          </w:r>
          <w:r w:rsidR="00FD28A7">
            <w:t xml:space="preserve">web development </w:t>
          </w:r>
          <w:r>
            <w:t xml:space="preserve">education </w:t>
          </w:r>
          <w:r w:rsidR="00FD28A7">
            <w:t>combined</w:t>
          </w:r>
          <w:r>
            <w:t xml:space="preserve"> with superior customer-facing experience, including: sales, politics and hospitality.</w:t>
          </w:r>
        </w:p>
        <w:p w14:paraId="3B12849D" w14:textId="77777777" w:rsidR="00522C76" w:rsidRDefault="00522C76" w:rsidP="00522C76">
          <w:pPr>
            <w:pStyle w:val="Heading1"/>
          </w:pPr>
          <w:r>
            <w:t>Skills</w:t>
          </w:r>
        </w:p>
        <w:p w14:paraId="50765938" w14:textId="77777777" w:rsidR="00522C76" w:rsidRDefault="00522C76" w:rsidP="00522C76">
          <w:pPr>
            <w:pStyle w:val="BodyText"/>
            <w:numPr>
              <w:ilvl w:val="0"/>
              <w:numId w:val="12"/>
            </w:numPr>
            <w:sectPr w:rsidR="00522C76"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pPr>
        </w:p>
        <w:p w14:paraId="67499F8B" w14:textId="77777777" w:rsidR="00522C76" w:rsidRDefault="00522C76" w:rsidP="00522C76">
          <w:pPr>
            <w:pStyle w:val="BodyText"/>
            <w:numPr>
              <w:ilvl w:val="0"/>
              <w:numId w:val="12"/>
            </w:numPr>
          </w:pPr>
          <w:r>
            <w:lastRenderedPageBreak/>
            <w:t>HTML</w:t>
          </w:r>
        </w:p>
        <w:p w14:paraId="0E7A8E69" w14:textId="77777777" w:rsidR="00522C76" w:rsidRDefault="00522C76" w:rsidP="00522C76">
          <w:pPr>
            <w:pStyle w:val="BodyText"/>
            <w:numPr>
              <w:ilvl w:val="0"/>
              <w:numId w:val="12"/>
            </w:numPr>
          </w:pPr>
          <w:r>
            <w:t>CSS</w:t>
          </w:r>
        </w:p>
        <w:p w14:paraId="0EB60FBD" w14:textId="77777777" w:rsidR="00522C76" w:rsidRDefault="00522C76" w:rsidP="00522C76">
          <w:pPr>
            <w:pStyle w:val="BodyText"/>
            <w:numPr>
              <w:ilvl w:val="0"/>
              <w:numId w:val="12"/>
            </w:numPr>
          </w:pPr>
          <w:r>
            <w:t>Bootstrap</w:t>
          </w:r>
        </w:p>
        <w:p w14:paraId="798684F9" w14:textId="77777777" w:rsidR="00522C76" w:rsidRDefault="00522C76" w:rsidP="00522C76">
          <w:pPr>
            <w:pStyle w:val="BodyText"/>
            <w:numPr>
              <w:ilvl w:val="0"/>
              <w:numId w:val="12"/>
            </w:numPr>
          </w:pPr>
          <w:r>
            <w:t>JavaScript</w:t>
          </w:r>
        </w:p>
        <w:p w14:paraId="38A830F4" w14:textId="77777777" w:rsidR="00522C76" w:rsidRDefault="00522C76" w:rsidP="00522C76">
          <w:pPr>
            <w:pStyle w:val="BodyText"/>
            <w:numPr>
              <w:ilvl w:val="0"/>
              <w:numId w:val="12"/>
            </w:numPr>
          </w:pPr>
          <w:r>
            <w:lastRenderedPageBreak/>
            <w:t>JQuery</w:t>
          </w:r>
        </w:p>
        <w:p w14:paraId="276ADB15" w14:textId="77777777" w:rsidR="00522C76" w:rsidRDefault="00522C76" w:rsidP="00522C76">
          <w:pPr>
            <w:pStyle w:val="BodyText"/>
            <w:numPr>
              <w:ilvl w:val="0"/>
              <w:numId w:val="12"/>
            </w:numPr>
          </w:pPr>
          <w:r>
            <w:t>Ruby</w:t>
          </w:r>
        </w:p>
        <w:p w14:paraId="49637152" w14:textId="77777777" w:rsidR="00522C76" w:rsidRDefault="00522C76" w:rsidP="00522C76">
          <w:pPr>
            <w:pStyle w:val="BodyText"/>
            <w:numPr>
              <w:ilvl w:val="0"/>
              <w:numId w:val="12"/>
            </w:numPr>
          </w:pPr>
          <w:r>
            <w:t>Rails</w:t>
          </w:r>
        </w:p>
        <w:p w14:paraId="06FF3594" w14:textId="77777777" w:rsidR="00522C76" w:rsidRDefault="00522C76" w:rsidP="00522C76">
          <w:pPr>
            <w:pStyle w:val="BodyText"/>
            <w:numPr>
              <w:ilvl w:val="0"/>
              <w:numId w:val="12"/>
            </w:numPr>
          </w:pPr>
          <w:r>
            <w:t>SQL</w:t>
          </w:r>
        </w:p>
        <w:p w14:paraId="07B719A1" w14:textId="77777777" w:rsidR="00522C76" w:rsidRDefault="00522C76" w:rsidP="00522C76">
          <w:pPr>
            <w:pStyle w:val="BodyText"/>
            <w:numPr>
              <w:ilvl w:val="0"/>
              <w:numId w:val="12"/>
            </w:numPr>
          </w:pPr>
          <w:r>
            <w:lastRenderedPageBreak/>
            <w:t>AJAX</w:t>
          </w:r>
        </w:p>
        <w:p w14:paraId="165EE512" w14:textId="77777777" w:rsidR="00522C76" w:rsidRDefault="00522C76" w:rsidP="00522C76">
          <w:pPr>
            <w:pStyle w:val="BodyText"/>
            <w:numPr>
              <w:ilvl w:val="0"/>
              <w:numId w:val="12"/>
            </w:numPr>
          </w:pPr>
          <w:r>
            <w:t>Git</w:t>
          </w:r>
        </w:p>
        <w:p w14:paraId="5186A420" w14:textId="77777777" w:rsidR="00522C76" w:rsidRDefault="00522C76" w:rsidP="00522C76">
          <w:pPr>
            <w:pStyle w:val="BodyText"/>
            <w:numPr>
              <w:ilvl w:val="0"/>
              <w:numId w:val="12"/>
            </w:numPr>
          </w:pPr>
          <w:r>
            <w:t>Test Driven Development</w:t>
          </w:r>
        </w:p>
        <w:p w14:paraId="35534F7E" w14:textId="77777777" w:rsidR="00027B6A" w:rsidRDefault="00522C76" w:rsidP="00522C76">
          <w:pPr>
            <w:pStyle w:val="BodyText"/>
            <w:numPr>
              <w:ilvl w:val="0"/>
              <w:numId w:val="12"/>
            </w:numPr>
          </w:pPr>
          <w:r>
            <w:t>Pair Programming</w:t>
          </w:r>
        </w:p>
      </w:sdtContent>
    </w:sdt>
    <w:p w14:paraId="581D75E1" w14:textId="77777777" w:rsidR="00522C76" w:rsidRDefault="00522C76" w:rsidP="00027B6A">
      <w:pPr>
        <w:pStyle w:val="Heading1"/>
        <w:sectPr w:rsidR="00522C76" w:rsidSect="00522C76">
          <w:type w:val="continuous"/>
          <w:pgSz w:w="12240" w:h="15840"/>
          <w:pgMar w:top="720" w:right="720" w:bottom="720" w:left="720" w:header="720" w:footer="720" w:gutter="0"/>
          <w:cols w:num="3" w:space="720"/>
          <w:titlePg/>
          <w:docGrid w:linePitch="360"/>
        </w:sectPr>
      </w:pPr>
    </w:p>
    <w:p w14:paraId="7D402229" w14:textId="77777777" w:rsidR="00075E2D" w:rsidRDefault="00027B6A" w:rsidP="00027B6A">
      <w:pPr>
        <w:pStyle w:val="Heading1"/>
      </w:pPr>
      <w:r>
        <w:lastRenderedPageBreak/>
        <w:t xml:space="preserve"> Professional </w:t>
      </w:r>
      <w:r w:rsidR="00086D53">
        <w:t>Experience</w:t>
      </w:r>
    </w:p>
    <w:sdt>
      <w:sdtPr>
        <w:id w:val="9459741"/>
        <w:placeholder>
          <w:docPart w:val="786EE027514A0D4CA01C6F9A1D09C5F4"/>
        </w:placeholder>
      </w:sdtPr>
      <w:sdtEndPr/>
      <w:sdtContent>
        <w:sdt>
          <w:sdtPr>
            <w:id w:val="9459739"/>
            <w:placeholder>
              <w:docPart w:val="B59071F167DF3D4E9D8B96E8AE240DF7"/>
            </w:placeholder>
          </w:sdtPr>
          <w:sdtEndPr>
            <w:rPr>
              <w:bCs w:val="0"/>
            </w:rPr>
          </w:sdtEndPr>
          <w:sdtContent>
            <w:p w14:paraId="206B6E8A" w14:textId="77777777" w:rsidR="00027B6A" w:rsidRPr="00027B6A" w:rsidRDefault="00BB1799" w:rsidP="00027B6A">
              <w:pPr>
                <w:pStyle w:val="Heading2"/>
                <w:rPr>
                  <w:b/>
                </w:rPr>
              </w:pPr>
              <w:sdt>
                <w:sdtPr>
                  <w:rPr>
                    <w:b/>
                  </w:rPr>
                  <w:id w:val="-1530709423"/>
                  <w:placeholder>
                    <w:docPart w:val="9FBE6810D49A444E840DE052ABA7CDAD"/>
                  </w:placeholder>
                </w:sdtPr>
                <w:sdtEndPr/>
                <w:sdtContent>
                  <w:r w:rsidR="00027B6A" w:rsidRPr="00027B6A">
                    <w:rPr>
                      <w:b/>
                    </w:rPr>
                    <w:t>VERIZON WIRELESS, Santa Monica, CA</w:t>
                  </w:r>
                </w:sdtContent>
              </w:sdt>
              <w:r w:rsidR="00027B6A" w:rsidRPr="00027B6A">
                <w:rPr>
                  <w:b/>
                </w:rPr>
                <w:tab/>
                <w:t>December, 2013 – March, 2015</w:t>
              </w:r>
            </w:p>
            <w:p w14:paraId="547C707C" w14:textId="7F80C32E" w:rsidR="00075E2D" w:rsidRPr="00027B6A" w:rsidRDefault="00027B6A" w:rsidP="00027B6A">
              <w:pPr>
                <w:pStyle w:val="Heading2"/>
                <w:rPr>
                  <w:b/>
                </w:rPr>
              </w:pPr>
              <w:r w:rsidRPr="00027B6A">
                <w:rPr>
                  <w:rFonts w:asciiTheme="minorHAnsi" w:hAnsiTheme="minorHAnsi" w:cstheme="minorHAnsi"/>
                  <w:b/>
                </w:rPr>
                <w:t xml:space="preserve">Solution Specialist, </w:t>
              </w:r>
              <w:r w:rsidRPr="00027B6A">
                <w:rPr>
                  <w:rFonts w:asciiTheme="minorHAnsi" w:hAnsiTheme="minorHAnsi" w:cstheme="minorHAnsi"/>
                </w:rPr>
                <w:t>exceeded sales quotas for new lines, renewals and accessories</w:t>
              </w:r>
              <w:r w:rsidR="0066468C">
                <w:rPr>
                  <w:rFonts w:asciiTheme="minorHAnsi" w:hAnsiTheme="minorHAnsi" w:cstheme="minorHAnsi"/>
                </w:rPr>
                <w:t xml:space="preserve"> by 25%</w:t>
              </w:r>
              <w:r w:rsidRPr="00027B6A">
                <w:rPr>
                  <w:rFonts w:asciiTheme="minorHAnsi" w:hAnsiTheme="minorHAnsi" w:cstheme="minorHAnsi"/>
                </w:rPr>
                <w:t>. Facilitated wireless workshops, which lead to greater sales and less churn. Achieved consistently high national promoter</w:t>
              </w:r>
              <w:r w:rsidRPr="00027B6A">
                <w:t xml:space="preserve"> </w:t>
              </w:r>
              <w:r w:rsidRPr="0066468C">
                <w:rPr>
                  <w:rFonts w:asciiTheme="minorHAnsi" w:hAnsiTheme="minorHAnsi" w:cstheme="minorHAnsi"/>
                </w:rPr>
                <w:t>scores</w:t>
              </w:r>
              <w:r w:rsidR="00863652">
                <w:rPr>
                  <w:rFonts w:asciiTheme="minorHAnsi" w:hAnsiTheme="minorHAnsi" w:cstheme="minorHAnsi"/>
                </w:rPr>
                <w:t>, often 100%</w:t>
              </w:r>
              <w:r w:rsidRPr="00027B6A">
                <w:t>.</w:t>
              </w:r>
              <w:r w:rsidR="0066468C">
                <w:t xml:space="preserve"> </w:t>
              </w:r>
              <w:r w:rsidR="0066468C" w:rsidRPr="00863652">
                <w:rPr>
                  <w:rFonts w:asciiTheme="minorHAnsi" w:hAnsiTheme="minorHAnsi" w:cstheme="minorHAnsi"/>
                </w:rPr>
                <w:t>Built a loyal following of cu</w:t>
              </w:r>
              <w:r w:rsidR="00863652" w:rsidRPr="00863652">
                <w:rPr>
                  <w:rFonts w:asciiTheme="minorHAnsi" w:hAnsiTheme="minorHAnsi" w:cstheme="minorHAnsi"/>
                </w:rPr>
                <w:t>stomers who required patience.</w:t>
              </w:r>
            </w:p>
          </w:sdtContent>
        </w:sdt>
      </w:sdtContent>
    </w:sdt>
    <w:p w14:paraId="44F42268" w14:textId="77777777" w:rsidR="00027B6A" w:rsidRPr="00027B6A" w:rsidRDefault="00BB1799" w:rsidP="00027B6A">
      <w:pPr>
        <w:pStyle w:val="Heading2"/>
        <w:rPr>
          <w:b/>
        </w:rPr>
      </w:pPr>
      <w:sdt>
        <w:sdtPr>
          <w:id w:val="9459744"/>
          <w:placeholder>
            <w:docPart w:val="CC8944F70B56E745AA56DEB56DEC14C5"/>
          </w:placeholder>
        </w:sdtPr>
        <w:sdtEndPr>
          <w:rPr>
            <w:b/>
          </w:rPr>
        </w:sdtEndPr>
        <w:sdtContent>
          <w:r w:rsidR="00027B6A" w:rsidRPr="00027B6A">
            <w:rPr>
              <w:b/>
            </w:rPr>
            <w:t>CODA INDUSTRIES, Los Angeles, CA</w:t>
          </w:r>
        </w:sdtContent>
      </w:sdt>
      <w:r w:rsidR="00027B6A" w:rsidRPr="00027B6A">
        <w:rPr>
          <w:b/>
        </w:rPr>
        <w:tab/>
        <w:t>April 2013 – December 2013</w:t>
      </w:r>
    </w:p>
    <w:p w14:paraId="64D8D60E" w14:textId="77777777" w:rsidR="00027B6A" w:rsidRPr="00904A6E" w:rsidRDefault="00027B6A" w:rsidP="00027B6A">
      <w:pPr>
        <w:pStyle w:val="BodyText"/>
      </w:pPr>
      <w:r>
        <w:rPr>
          <w:b/>
        </w:rPr>
        <w:t xml:space="preserve">Inside Sales Representative, </w:t>
      </w:r>
      <w:r>
        <w:t>managed accounts for Overstock, Bobby Berk and One Kings Lane. Oversaw production and quality control ensuring a near error-free process. Represented Bobby Berk at the Las Vegas Market with $50,000 in sales.</w:t>
      </w:r>
    </w:p>
    <w:p w14:paraId="6D98D4F7" w14:textId="77777777" w:rsidR="00027B6A" w:rsidRPr="00027B6A" w:rsidRDefault="00BB1799" w:rsidP="00027B6A">
      <w:pPr>
        <w:pStyle w:val="Heading2"/>
        <w:rPr>
          <w:b/>
        </w:rPr>
      </w:pPr>
      <w:sdt>
        <w:sdtPr>
          <w:id w:val="9459746"/>
          <w:placeholder>
            <w:docPart w:val="EE7EC844FF1C594FB2BA0EF0E9BA3FA7"/>
          </w:placeholder>
        </w:sdtPr>
        <w:sdtEndPr>
          <w:rPr>
            <w:b/>
          </w:rPr>
        </w:sdtEndPr>
        <w:sdtContent>
          <w:r w:rsidR="00027B6A" w:rsidRPr="00027B6A">
            <w:rPr>
              <w:b/>
            </w:rPr>
            <w:t>ORGANIZING FOR AMERICA, Las Vegas, NV</w:t>
          </w:r>
        </w:sdtContent>
      </w:sdt>
      <w:r w:rsidR="00027B6A" w:rsidRPr="00027B6A">
        <w:rPr>
          <w:b/>
        </w:rPr>
        <w:tab/>
        <w:t>June 2012 – November 2012</w:t>
      </w:r>
    </w:p>
    <w:sdt>
      <w:sdtPr>
        <w:id w:val="9459747"/>
        <w:placeholder>
          <w:docPart w:val="354D432F0305154187743943B54B9B4A"/>
        </w:placeholder>
      </w:sdtPr>
      <w:sdtEndPr/>
      <w:sdtContent>
        <w:p w14:paraId="1B2EE791" w14:textId="77777777" w:rsidR="00027B6A" w:rsidRDefault="00027B6A" w:rsidP="00027B6A">
          <w:pPr>
            <w:pStyle w:val="BodyText"/>
          </w:pPr>
          <w:r>
            <w:rPr>
              <w:b/>
            </w:rPr>
            <w:t xml:space="preserve">Field Organizer, </w:t>
          </w:r>
          <w:r>
            <w:t>organized communities in Central Las Vegas, the most important region in the state to actively participate in the political process. Trained trainers and volunteers to host house parties, register votes, phone bank and enter data. Motivated individuals to achieve more than they ever expected.</w:t>
          </w:r>
        </w:p>
        <w:p w14:paraId="71766570" w14:textId="77777777" w:rsidR="00027B6A" w:rsidRPr="00027B6A" w:rsidRDefault="00BB1799" w:rsidP="00027B6A">
          <w:pPr>
            <w:pStyle w:val="Heading2"/>
            <w:rPr>
              <w:b/>
            </w:rPr>
          </w:pPr>
          <w:sdt>
            <w:sdtPr>
              <w:rPr>
                <w:b/>
              </w:rPr>
              <w:id w:val="375358356"/>
              <w:placeholder>
                <w:docPart w:val="BB6B7ACA8B65144EBCFDF01D5BD9559F"/>
              </w:placeholder>
            </w:sdtPr>
            <w:sdtEndPr/>
            <w:sdtContent>
              <w:r w:rsidR="00027B6A" w:rsidRPr="00027B6A">
                <w:rPr>
                  <w:b/>
                </w:rPr>
                <w:t>O’BRIEN’S IRISH PUB, Santa Monica, CA</w:t>
              </w:r>
            </w:sdtContent>
          </w:sdt>
          <w:r w:rsidR="00027B6A" w:rsidRPr="00027B6A">
            <w:rPr>
              <w:b/>
            </w:rPr>
            <w:tab/>
            <w:t>May 2005 – April 2012</w:t>
          </w:r>
        </w:p>
        <w:p w14:paraId="661E69A1" w14:textId="77777777" w:rsidR="00027B6A" w:rsidRDefault="00027B6A" w:rsidP="00027B6A">
          <w:pPr>
            <w:pStyle w:val="BodyText"/>
          </w:pPr>
          <w:r>
            <w:rPr>
              <w:b/>
            </w:rPr>
            <w:t xml:space="preserve">Manager, </w:t>
          </w:r>
          <w:r>
            <w:t>in charge of operations for two entities: O’Brien’s Irish Pub and Main on Main. Responsible for cost accounting and inventory management. Programmed the point of sale system and reconciled financial transactions.</w:t>
          </w:r>
        </w:p>
        <w:p w14:paraId="37C72DB7" w14:textId="77777777" w:rsidR="00027B6A" w:rsidRDefault="00027B6A" w:rsidP="00027B6A">
          <w:pPr>
            <w:pStyle w:val="BodyText"/>
          </w:pPr>
          <w:r>
            <w:rPr>
              <w:b/>
            </w:rPr>
            <w:t>Bartender</w:t>
          </w:r>
          <w:r>
            <w:t>, increased sales 20% year over year. Operated in a high-pressure environment while maintaining a great sense of humor. Worked directly with customers ensure satisfaction and repeat business. Built and maintained relationships with hundreds of customers.</w:t>
          </w:r>
        </w:p>
      </w:sdtContent>
    </w:sdt>
    <w:p w14:paraId="6F31925B" w14:textId="77777777" w:rsidR="00075E2D" w:rsidRDefault="00086D53" w:rsidP="00027B6A">
      <w:pPr>
        <w:pStyle w:val="Heading1"/>
      </w:pPr>
      <w:r>
        <w:t>Education</w:t>
      </w:r>
    </w:p>
    <w:p w14:paraId="5BC894D5" w14:textId="77777777" w:rsidR="00027B6A" w:rsidRPr="00027B6A" w:rsidRDefault="00BB1799" w:rsidP="00027B6A">
      <w:pPr>
        <w:pStyle w:val="Heading2"/>
        <w:rPr>
          <w:b/>
        </w:rPr>
      </w:pPr>
      <w:sdt>
        <w:sdtPr>
          <w:rPr>
            <w:b/>
          </w:rPr>
          <w:id w:val="9459748"/>
          <w:placeholder>
            <w:docPart w:val="68FA3C5E552E884D9B2F43BC583DC16E"/>
          </w:placeholder>
        </w:sdtPr>
        <w:sdtEndPr/>
        <w:sdtContent>
          <w:r w:rsidR="00027B6A" w:rsidRPr="00027B6A">
            <w:rPr>
              <w:b/>
            </w:rPr>
            <w:t>Epicodus</w:t>
          </w:r>
        </w:sdtContent>
      </w:sdt>
      <w:r w:rsidR="00027B6A" w:rsidRPr="00027B6A">
        <w:rPr>
          <w:b/>
        </w:rPr>
        <w:tab/>
        <w:t>2015</w:t>
      </w:r>
    </w:p>
    <w:sdt>
      <w:sdtPr>
        <w:id w:val="9459749"/>
        <w:placeholder>
          <w:docPart w:val="6A43FA47E8BFCA4DBD2B133FD0B5D0BF"/>
        </w:placeholder>
      </w:sdtPr>
      <w:sdtEndPr/>
      <w:sdtContent>
        <w:p w14:paraId="39029F3F" w14:textId="77777777" w:rsidR="00027B6A" w:rsidRDefault="00027B6A" w:rsidP="00027B6A">
          <w:pPr>
            <w:pStyle w:val="BodyText"/>
          </w:pPr>
          <w:r>
            <w:t xml:space="preserve">Ruby, JavaScript, Rails </w:t>
          </w:r>
        </w:p>
      </w:sdtContent>
    </w:sdt>
    <w:p w14:paraId="34A414FF" w14:textId="77777777" w:rsidR="00027B6A" w:rsidRPr="00027B6A" w:rsidRDefault="00BB1799" w:rsidP="00027B6A">
      <w:pPr>
        <w:pStyle w:val="Heading2"/>
        <w:rPr>
          <w:b/>
        </w:rPr>
      </w:pPr>
      <w:sdt>
        <w:sdtPr>
          <w:rPr>
            <w:b/>
          </w:rPr>
          <w:id w:val="9459752"/>
          <w:placeholder>
            <w:docPart w:val="7104CE24D1651543944F2E48D8A891A5"/>
          </w:placeholder>
        </w:sdtPr>
        <w:sdtEndPr/>
        <w:sdtContent>
          <w:r w:rsidR="00027B6A" w:rsidRPr="00027B6A">
            <w:rPr>
              <w:b/>
            </w:rPr>
            <w:t>University of California at Los Angeles</w:t>
          </w:r>
        </w:sdtContent>
      </w:sdt>
      <w:r w:rsidR="00027B6A" w:rsidRPr="00027B6A">
        <w:rPr>
          <w:b/>
        </w:rPr>
        <w:tab/>
        <w:t>2004 - 2006</w:t>
      </w:r>
    </w:p>
    <w:p w14:paraId="15C63DB3" w14:textId="77777777" w:rsidR="00027B6A" w:rsidRDefault="00027B6A" w:rsidP="00027B6A">
      <w:pPr>
        <w:pStyle w:val="BodyText"/>
      </w:pPr>
      <w:r>
        <w:t>Masters of Fine Arts in Screenwriting</w:t>
      </w:r>
    </w:p>
    <w:p w14:paraId="7139C54E" w14:textId="77777777" w:rsidR="00027B6A" w:rsidRPr="00027B6A" w:rsidRDefault="00BB1799" w:rsidP="00027B6A">
      <w:pPr>
        <w:pStyle w:val="Heading2"/>
        <w:rPr>
          <w:b/>
        </w:rPr>
      </w:pPr>
      <w:sdt>
        <w:sdtPr>
          <w:id w:val="-960802275"/>
          <w:placeholder>
            <w:docPart w:val="6CEF901516EE9645A7D7AE1B0817C681"/>
          </w:placeholder>
        </w:sdtPr>
        <w:sdtEndPr>
          <w:rPr>
            <w:b/>
          </w:rPr>
        </w:sdtEndPr>
        <w:sdtContent>
          <w:r w:rsidR="00027B6A" w:rsidRPr="00027B6A">
            <w:rPr>
              <w:b/>
            </w:rPr>
            <w:t>University of California at San Diego</w:t>
          </w:r>
        </w:sdtContent>
      </w:sdt>
      <w:r w:rsidR="00027B6A" w:rsidRPr="00027B6A">
        <w:rPr>
          <w:b/>
        </w:rPr>
        <w:tab/>
        <w:t>1988 - 1992</w:t>
      </w:r>
    </w:p>
    <w:p w14:paraId="505333E7" w14:textId="331CCDC2" w:rsidR="00075E2D" w:rsidRDefault="00BB1799" w:rsidP="00027B6A">
      <w:pPr>
        <w:pStyle w:val="BodyText"/>
      </w:pPr>
      <w:sdt>
        <w:sdtPr>
          <w:id w:val="1780522908"/>
          <w:placeholder>
            <w:docPart w:val="CCBF23670AAA034DBD7CA672445A0587"/>
          </w:placeholder>
        </w:sdtPr>
        <w:sdtEndPr/>
        <w:sdtContent>
          <w:r w:rsidR="00027B6A">
            <w:t>Bachelor of Arts in Sociology</w:t>
          </w:r>
        </w:sdtContent>
      </w:sdt>
    </w:p>
    <w:p w14:paraId="22FAF46B" w14:textId="77777777" w:rsidR="00522C76" w:rsidRDefault="00522C76">
      <w:pPr>
        <w:pStyle w:val="Heading1"/>
      </w:pPr>
    </w:p>
    <w:p w14:paraId="107F7C00" w14:textId="77777777" w:rsidR="00522C76" w:rsidRDefault="00522C76">
      <w:pPr>
        <w:sectPr w:rsidR="00522C76" w:rsidSect="00522C76">
          <w:type w:val="continuous"/>
          <w:pgSz w:w="12240" w:h="15840"/>
          <w:pgMar w:top="720" w:right="720" w:bottom="720" w:left="720" w:header="720" w:footer="720" w:gutter="0"/>
          <w:cols w:space="720"/>
          <w:titlePg/>
          <w:docGrid w:linePitch="360"/>
        </w:sectPr>
      </w:pPr>
    </w:p>
    <w:p w14:paraId="05C4B849" w14:textId="77777777" w:rsidR="00522C76" w:rsidRDefault="00522C76" w:rsidP="00522C76">
      <w:pPr>
        <w:pStyle w:val="ListParagraph"/>
        <w:numPr>
          <w:ilvl w:val="0"/>
          <w:numId w:val="11"/>
        </w:numPr>
        <w:sectPr w:rsidR="00522C76" w:rsidSect="00522C76">
          <w:type w:val="continuous"/>
          <w:pgSz w:w="12240" w:h="15840"/>
          <w:pgMar w:top="720" w:right="720" w:bottom="720" w:left="720" w:header="720" w:footer="720" w:gutter="0"/>
          <w:cols w:num="3" w:space="720"/>
          <w:titlePg/>
          <w:docGrid w:linePitch="360"/>
        </w:sectPr>
      </w:pPr>
    </w:p>
    <w:p w14:paraId="66DE8968" w14:textId="77777777" w:rsidR="00522C76" w:rsidRDefault="00522C76" w:rsidP="00522C76"/>
    <w:sectPr w:rsidR="00522C76" w:rsidSect="00522C76">
      <w:type w:val="continuous"/>
      <w:pgSz w:w="12240" w:h="15840"/>
      <w:pgMar w:top="720" w:right="720" w:bottom="720" w:left="720" w:header="720" w:footer="720" w:gutter="0"/>
      <w:cols w:num="3"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944A1" w14:textId="77777777" w:rsidR="00744C8C" w:rsidRDefault="00744C8C">
      <w:pPr>
        <w:spacing w:line="240" w:lineRule="auto"/>
      </w:pPr>
      <w:r>
        <w:separator/>
      </w:r>
    </w:p>
  </w:endnote>
  <w:endnote w:type="continuationSeparator" w:id="0">
    <w:p w14:paraId="396E21CF" w14:textId="77777777" w:rsidR="00744C8C" w:rsidRDefault="00744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52159" w14:textId="77777777" w:rsidR="00744C8C" w:rsidRDefault="00744C8C">
    <w:pPr>
      <w:pStyle w:val="Footer"/>
    </w:pPr>
    <w:r>
      <w:fldChar w:fldCharType="begin"/>
    </w:r>
    <w:r>
      <w:instrText xml:space="preserve"> Page </w:instrText>
    </w:r>
    <w:r>
      <w:fldChar w:fldCharType="separate"/>
    </w:r>
    <w:r w:rsidR="007F504B">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A402A" w14:textId="77777777" w:rsidR="00744C8C" w:rsidRDefault="00744C8C">
      <w:pPr>
        <w:spacing w:line="240" w:lineRule="auto"/>
      </w:pPr>
      <w:r>
        <w:separator/>
      </w:r>
    </w:p>
  </w:footnote>
  <w:footnote w:type="continuationSeparator" w:id="0">
    <w:p w14:paraId="1EEDF3E1" w14:textId="77777777" w:rsidR="00744C8C" w:rsidRDefault="00744C8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3D1DB765" w14:textId="77777777">
      <w:tc>
        <w:tcPr>
          <w:tcW w:w="8298" w:type="dxa"/>
          <w:vAlign w:val="center"/>
        </w:tcPr>
        <w:p w14:paraId="01E77D91" w14:textId="77777777" w:rsidR="00744C8C" w:rsidRDefault="00744C8C">
          <w:pPr>
            <w:pStyle w:val="Title"/>
          </w:pPr>
        </w:p>
      </w:tc>
      <w:tc>
        <w:tcPr>
          <w:tcW w:w="2718" w:type="dxa"/>
          <w:vAlign w:val="center"/>
        </w:tcPr>
        <w:p w14:paraId="28C8DEF2" w14:textId="77777777" w:rsidR="00744C8C" w:rsidRDefault="00744C8C">
          <w:pPr>
            <w:pStyle w:val="Boxes"/>
          </w:pPr>
          <w:r>
            <w:rPr>
              <w:noProof/>
            </w:rPr>
            <w:drawing>
              <wp:inline distT="0" distB="0" distL="0" distR="0" wp14:anchorId="580A74DB" wp14:editId="2431D804">
                <wp:extent cx="138569" cy="137160"/>
                <wp:effectExtent l="19050" t="19050" r="13831" b="15240"/>
                <wp:docPr id="141" name="Picture 14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738DEDB" wp14:editId="4BCA4363">
                <wp:extent cx="138569" cy="137160"/>
                <wp:effectExtent l="19050" t="19050" r="13831" b="15240"/>
                <wp:docPr id="14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987FFEA" wp14:editId="61716A67">
                <wp:extent cx="138569" cy="137160"/>
                <wp:effectExtent l="19050" t="19050" r="13831" b="15240"/>
                <wp:docPr id="14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70BECAD" wp14:editId="7F837AF7">
                <wp:extent cx="138569" cy="137160"/>
                <wp:effectExtent l="19050" t="19050" r="13831" b="15240"/>
                <wp:docPr id="14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21158ED" wp14:editId="1E8D7E66">
                <wp:extent cx="138569" cy="137160"/>
                <wp:effectExtent l="19050" t="19050" r="13831" b="15240"/>
                <wp:docPr id="14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8116121" w14:textId="77777777" w:rsidR="00744C8C" w:rsidRDefault="00744C8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0F11C659" w14:textId="77777777">
      <w:tc>
        <w:tcPr>
          <w:tcW w:w="8298" w:type="dxa"/>
          <w:vAlign w:val="center"/>
        </w:tcPr>
        <w:p w14:paraId="24D31167" w14:textId="77777777" w:rsidR="00744C8C" w:rsidRDefault="00744C8C">
          <w:pPr>
            <w:pStyle w:val="Title"/>
          </w:pPr>
          <w:r>
            <w:fldChar w:fldCharType="begin"/>
          </w:r>
          <w:r>
            <w:instrText xml:space="preserve"> PLACEHOLDER </w:instrText>
          </w:r>
          <w:r>
            <w:fldChar w:fldCharType="begin"/>
          </w:r>
          <w:r>
            <w:instrText xml:space="preserve"> IF </w:instrText>
          </w:r>
          <w:r w:rsidR="00BB1799">
            <w:fldChar w:fldCharType="begin"/>
          </w:r>
          <w:r w:rsidR="00BB1799">
            <w:instrText xml:space="preserve"> USERNAME </w:instrText>
          </w:r>
          <w:r w:rsidR="00BB1799">
            <w:fldChar w:fldCharType="separate"/>
          </w:r>
          <w:r w:rsidR="007B1D05">
            <w:rPr>
              <w:noProof/>
            </w:rPr>
            <w:instrText>David Garber</w:instrText>
          </w:r>
          <w:r w:rsidR="00BB1799">
            <w:rPr>
              <w:noProof/>
            </w:rPr>
            <w:fldChar w:fldCharType="end"/>
          </w:r>
          <w:r>
            <w:instrText xml:space="preserve">="" "[Your Name]" </w:instrText>
          </w:r>
          <w:r w:rsidR="00BB1799">
            <w:fldChar w:fldCharType="begin"/>
          </w:r>
          <w:r w:rsidR="00BB1799">
            <w:instrText xml:space="preserve"> USERNAME </w:instrText>
          </w:r>
          <w:r w:rsidR="00BB1799">
            <w:fldChar w:fldCharType="separate"/>
          </w:r>
          <w:r w:rsidR="007B1D05">
            <w:rPr>
              <w:noProof/>
            </w:rPr>
            <w:instrText>David Garber</w:instrText>
          </w:r>
          <w:r w:rsidR="00BB1799">
            <w:rPr>
              <w:noProof/>
            </w:rPr>
            <w:fldChar w:fldCharType="end"/>
          </w:r>
          <w:r>
            <w:fldChar w:fldCharType="separate"/>
          </w:r>
          <w:r w:rsidR="007B1D05">
            <w:rPr>
              <w:noProof/>
            </w:rPr>
            <w:instrText>David Garber</w:instrText>
          </w:r>
          <w:r>
            <w:fldChar w:fldCharType="end"/>
          </w:r>
          <w:r>
            <w:instrText xml:space="preserve"> \* MERGEFORMAT</w:instrText>
          </w:r>
          <w:r>
            <w:fldChar w:fldCharType="separate"/>
          </w:r>
          <w:r w:rsidR="00BB1799">
            <w:t xml:space="preserve">David </w:t>
          </w:r>
          <w:r w:rsidR="00BB1799">
            <w:rPr>
              <w:noProof/>
            </w:rPr>
            <w:t>Garber</w:t>
          </w:r>
          <w:r>
            <w:fldChar w:fldCharType="end"/>
          </w:r>
        </w:p>
      </w:tc>
      <w:tc>
        <w:tcPr>
          <w:tcW w:w="2718" w:type="dxa"/>
          <w:vAlign w:val="center"/>
        </w:tcPr>
        <w:p w14:paraId="504F58E2" w14:textId="77777777" w:rsidR="00744C8C" w:rsidRDefault="00744C8C">
          <w:pPr>
            <w:pStyle w:val="Boxes"/>
          </w:pPr>
          <w:r>
            <w:rPr>
              <w:noProof/>
            </w:rPr>
            <w:drawing>
              <wp:inline distT="0" distB="0" distL="0" distR="0" wp14:anchorId="3536E419" wp14:editId="15D97325">
                <wp:extent cx="138569" cy="137160"/>
                <wp:effectExtent l="19050" t="19050" r="13831" b="15240"/>
                <wp:docPr id="14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22300AC" wp14:editId="23DDA319">
                <wp:extent cx="138569" cy="137160"/>
                <wp:effectExtent l="19050" t="19050" r="13831" b="15240"/>
                <wp:docPr id="14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8C6BD0B" wp14:editId="4B4F02FF">
                <wp:extent cx="138569" cy="137160"/>
                <wp:effectExtent l="19050" t="19050" r="13831" b="15240"/>
                <wp:docPr id="14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132CCBA" wp14:editId="04E4B81E">
                <wp:extent cx="138569" cy="137160"/>
                <wp:effectExtent l="19050" t="19050" r="13831" b="15240"/>
                <wp:docPr id="14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5780162" wp14:editId="77D9E610">
                <wp:extent cx="138569" cy="137160"/>
                <wp:effectExtent l="19050" t="19050" r="13831" b="15240"/>
                <wp:docPr id="15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7F2FB8E" w14:textId="77777777" w:rsidR="00744C8C" w:rsidRDefault="00744C8C" w:rsidP="00027B6A">
    <w:pPr>
      <w:pStyle w:val="ContactDetails"/>
    </w:pPr>
    <w:r>
      <w:t xml:space="preserve">1630 SW Clay St. #10D Portland, OR 97201 </w:t>
    </w:r>
    <w:r>
      <w:br/>
      <w:t>Phone: (310) 429-6205 E-Mail: davidgarber@gmail.com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2DDC12AC"/>
    <w:multiLevelType w:val="hybridMultilevel"/>
    <w:tmpl w:val="0BBA4DA6"/>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BF5388"/>
    <w:multiLevelType w:val="hybridMultilevel"/>
    <w:tmpl w:val="9558BB4A"/>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27B6A"/>
    <w:rsid w:val="00027B6A"/>
    <w:rsid w:val="00075E2D"/>
    <w:rsid w:val="00086D53"/>
    <w:rsid w:val="00322254"/>
    <w:rsid w:val="003B4B29"/>
    <w:rsid w:val="003D270A"/>
    <w:rsid w:val="004700A9"/>
    <w:rsid w:val="00477C97"/>
    <w:rsid w:val="004A3E5B"/>
    <w:rsid w:val="004E3669"/>
    <w:rsid w:val="00522C76"/>
    <w:rsid w:val="0066468C"/>
    <w:rsid w:val="006772A6"/>
    <w:rsid w:val="00744C8C"/>
    <w:rsid w:val="00744E30"/>
    <w:rsid w:val="007900EA"/>
    <w:rsid w:val="007B1D05"/>
    <w:rsid w:val="007F504B"/>
    <w:rsid w:val="00863652"/>
    <w:rsid w:val="008908E3"/>
    <w:rsid w:val="008A1340"/>
    <w:rsid w:val="00974B9C"/>
    <w:rsid w:val="00A230F3"/>
    <w:rsid w:val="00AC32A6"/>
    <w:rsid w:val="00AE7CB1"/>
    <w:rsid w:val="00B0621A"/>
    <w:rsid w:val="00BB1799"/>
    <w:rsid w:val="00BE2BC8"/>
    <w:rsid w:val="00C87FD5"/>
    <w:rsid w:val="00CA4EEA"/>
    <w:rsid w:val="00CB1443"/>
    <w:rsid w:val="00D548A5"/>
    <w:rsid w:val="00E64331"/>
    <w:rsid w:val="00EF4E8E"/>
    <w:rsid w:val="00F93B54"/>
    <w:rsid w:val="00FA00F5"/>
    <w:rsid w:val="00FD2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A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071F167DF3D4E9D8B96E8AE240DF7"/>
        <w:category>
          <w:name w:val="General"/>
          <w:gallery w:val="placeholder"/>
        </w:category>
        <w:types>
          <w:type w:val="bbPlcHdr"/>
        </w:types>
        <w:behaviors>
          <w:behavior w:val="content"/>
        </w:behaviors>
        <w:guid w:val="{A3FE1484-E023-4349-A616-04BFB8191AD9}"/>
      </w:docPartPr>
      <w:docPartBody>
        <w:p w:rsidR="004038A0" w:rsidRDefault="004038A0">
          <w:pPr>
            <w:pStyle w:val="B59071F167DF3D4E9D8B96E8AE240DF7"/>
          </w:pPr>
          <w:r>
            <w:t>Lorem ipsum dolor</w:t>
          </w:r>
        </w:p>
      </w:docPartBody>
    </w:docPart>
    <w:docPart>
      <w:docPartPr>
        <w:name w:val="786EE027514A0D4CA01C6F9A1D09C5F4"/>
        <w:category>
          <w:name w:val="General"/>
          <w:gallery w:val="placeholder"/>
        </w:category>
        <w:types>
          <w:type w:val="bbPlcHdr"/>
        </w:types>
        <w:behaviors>
          <w:behavior w:val="content"/>
        </w:behaviors>
        <w:guid w:val="{B018E296-2C23-DE44-BCA9-30B85602611F}"/>
      </w:docPartPr>
      <w:docPartBody>
        <w:p w:rsidR="004038A0" w:rsidRDefault="004038A0">
          <w:pPr>
            <w:pStyle w:val="ListBullet"/>
          </w:pPr>
          <w:r>
            <w:t>Etiam cursus suscipit enim. Nulla facilisi. Integer eleifend diam eu diam. Donec dapibus enim sollicitudin nulla. Nam hendrerit. Nunc id nisi. Curabitur sed neque. Pellentesque placerat consequat pede.</w:t>
          </w:r>
        </w:p>
        <w:p w:rsidR="004038A0" w:rsidRDefault="004038A0">
          <w:pPr>
            <w:pStyle w:val="ListBullet"/>
          </w:pPr>
          <w:r>
            <w:t>Nullam dapibus elementum metus. Aenean libero sem, commodo euismod, imperdiet et, molestie vel, neque. Duis nec sapien eu pede consectetuer placerat.</w:t>
          </w:r>
        </w:p>
        <w:p w:rsidR="004038A0" w:rsidRDefault="004038A0">
          <w:pPr>
            <w:pStyle w:val="786EE027514A0D4CA01C6F9A1D09C5F4"/>
          </w:pPr>
          <w:r>
            <w:t>Pellentesque interdum, tellus non consectetuer mattis, lectus eros volutpat nunc, auctor nonummy nulla lectus nec tellus. Aliquam hendrerit lorem vulputate turpis.</w:t>
          </w:r>
        </w:p>
      </w:docPartBody>
    </w:docPart>
    <w:docPart>
      <w:docPartPr>
        <w:name w:val="E590A3CF6B03CC4C84F34052025BCFFA"/>
        <w:category>
          <w:name w:val="General"/>
          <w:gallery w:val="placeholder"/>
        </w:category>
        <w:types>
          <w:type w:val="bbPlcHdr"/>
        </w:types>
        <w:behaviors>
          <w:behavior w:val="content"/>
        </w:behaviors>
        <w:guid w:val="{F55C00AD-FABA-644B-9DC8-C13B89D2A7E1}"/>
      </w:docPartPr>
      <w:docPartBody>
        <w:p w:rsidR="004038A0" w:rsidRDefault="004038A0" w:rsidP="004038A0">
          <w:pPr>
            <w:pStyle w:val="E590A3CF6B03CC4C84F34052025BCFFA"/>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FBE6810D49A444E840DE052ABA7CDAD"/>
        <w:category>
          <w:name w:val="General"/>
          <w:gallery w:val="placeholder"/>
        </w:category>
        <w:types>
          <w:type w:val="bbPlcHdr"/>
        </w:types>
        <w:behaviors>
          <w:behavior w:val="content"/>
        </w:behaviors>
        <w:guid w:val="{BF6E4DF3-6390-544E-B0A5-5B975051E62E}"/>
      </w:docPartPr>
      <w:docPartBody>
        <w:p w:rsidR="004038A0" w:rsidRDefault="004038A0" w:rsidP="004038A0">
          <w:pPr>
            <w:pStyle w:val="9FBE6810D49A444E840DE052ABA7CDAD"/>
          </w:pPr>
          <w:r>
            <w:t>Lorem ipsum dolor</w:t>
          </w:r>
        </w:p>
      </w:docPartBody>
    </w:docPart>
    <w:docPart>
      <w:docPartPr>
        <w:name w:val="CC8944F70B56E745AA56DEB56DEC14C5"/>
        <w:category>
          <w:name w:val="General"/>
          <w:gallery w:val="placeholder"/>
        </w:category>
        <w:types>
          <w:type w:val="bbPlcHdr"/>
        </w:types>
        <w:behaviors>
          <w:behavior w:val="content"/>
        </w:behaviors>
        <w:guid w:val="{4796EF10-69AF-8B48-93BE-3088824D6246}"/>
      </w:docPartPr>
      <w:docPartBody>
        <w:p w:rsidR="004038A0" w:rsidRDefault="004038A0" w:rsidP="004038A0">
          <w:pPr>
            <w:pStyle w:val="CC8944F70B56E745AA56DEB56DEC14C5"/>
          </w:pPr>
          <w:r>
            <w:t>Lorem ipsum dolor</w:t>
          </w:r>
        </w:p>
      </w:docPartBody>
    </w:docPart>
    <w:docPart>
      <w:docPartPr>
        <w:name w:val="EE7EC844FF1C594FB2BA0EF0E9BA3FA7"/>
        <w:category>
          <w:name w:val="General"/>
          <w:gallery w:val="placeholder"/>
        </w:category>
        <w:types>
          <w:type w:val="bbPlcHdr"/>
        </w:types>
        <w:behaviors>
          <w:behavior w:val="content"/>
        </w:behaviors>
        <w:guid w:val="{BA9A2C74-3771-274E-AFE5-ABAC02576A9A}"/>
      </w:docPartPr>
      <w:docPartBody>
        <w:p w:rsidR="004038A0" w:rsidRDefault="004038A0" w:rsidP="004038A0">
          <w:pPr>
            <w:pStyle w:val="EE7EC844FF1C594FB2BA0EF0E9BA3FA7"/>
          </w:pPr>
          <w:r>
            <w:t>Lorem ipsum dolor</w:t>
          </w:r>
        </w:p>
      </w:docPartBody>
    </w:docPart>
    <w:docPart>
      <w:docPartPr>
        <w:name w:val="354D432F0305154187743943B54B9B4A"/>
        <w:category>
          <w:name w:val="General"/>
          <w:gallery w:val="placeholder"/>
        </w:category>
        <w:types>
          <w:type w:val="bbPlcHdr"/>
        </w:types>
        <w:behaviors>
          <w:behavior w:val="content"/>
        </w:behaviors>
        <w:guid w:val="{5B89F9BE-FCFD-404A-9F41-0445751364B8}"/>
      </w:docPartPr>
      <w:docPartBody>
        <w:p w:rsidR="004038A0" w:rsidRDefault="004038A0" w:rsidP="004038A0">
          <w:pPr>
            <w:pStyle w:val="354D432F0305154187743943B54B9B4A"/>
          </w:pPr>
          <w:r>
            <w:t>Etiam cursus suscipit enim. Nulla facilisi. Integer eleifend diam eu diam. Donec dapibus enim sollicitudin nulla. Nam hendrerit. Nunc id nisi. Curabitur sed neque. Pellentesque placerat consequat pede.</w:t>
          </w:r>
        </w:p>
      </w:docPartBody>
    </w:docPart>
    <w:docPart>
      <w:docPartPr>
        <w:name w:val="BB6B7ACA8B65144EBCFDF01D5BD9559F"/>
        <w:category>
          <w:name w:val="General"/>
          <w:gallery w:val="placeholder"/>
        </w:category>
        <w:types>
          <w:type w:val="bbPlcHdr"/>
        </w:types>
        <w:behaviors>
          <w:behavior w:val="content"/>
        </w:behaviors>
        <w:guid w:val="{5B704750-2A86-4D41-B2FB-B268E3E246DB}"/>
      </w:docPartPr>
      <w:docPartBody>
        <w:p w:rsidR="004038A0" w:rsidRDefault="004038A0" w:rsidP="004038A0">
          <w:pPr>
            <w:pStyle w:val="BB6B7ACA8B65144EBCFDF01D5BD9559F"/>
          </w:pPr>
          <w:r>
            <w:t>Lorem ipsum dolor</w:t>
          </w:r>
        </w:p>
      </w:docPartBody>
    </w:docPart>
    <w:docPart>
      <w:docPartPr>
        <w:name w:val="68FA3C5E552E884D9B2F43BC583DC16E"/>
        <w:category>
          <w:name w:val="General"/>
          <w:gallery w:val="placeholder"/>
        </w:category>
        <w:types>
          <w:type w:val="bbPlcHdr"/>
        </w:types>
        <w:behaviors>
          <w:behavior w:val="content"/>
        </w:behaviors>
        <w:guid w:val="{9061215B-B64A-E948-B7C6-69CB46B4D0B7}"/>
      </w:docPartPr>
      <w:docPartBody>
        <w:p w:rsidR="004038A0" w:rsidRDefault="004038A0" w:rsidP="004038A0">
          <w:pPr>
            <w:pStyle w:val="68FA3C5E552E884D9B2F43BC583DC16E"/>
          </w:pPr>
          <w:r>
            <w:t>Aliquam dapibus.</w:t>
          </w:r>
        </w:p>
      </w:docPartBody>
    </w:docPart>
    <w:docPart>
      <w:docPartPr>
        <w:name w:val="6A43FA47E8BFCA4DBD2B133FD0B5D0BF"/>
        <w:category>
          <w:name w:val="General"/>
          <w:gallery w:val="placeholder"/>
        </w:category>
        <w:types>
          <w:type w:val="bbPlcHdr"/>
        </w:types>
        <w:behaviors>
          <w:behavior w:val="content"/>
        </w:behaviors>
        <w:guid w:val="{8BD25E53-6154-9548-85BD-0550DE5DDE5B}"/>
      </w:docPartPr>
      <w:docPartBody>
        <w:p w:rsidR="004038A0" w:rsidRDefault="004038A0" w:rsidP="004038A0">
          <w:pPr>
            <w:pStyle w:val="6A43FA47E8BFCA4DBD2B133FD0B5D0B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104CE24D1651543944F2E48D8A891A5"/>
        <w:category>
          <w:name w:val="General"/>
          <w:gallery w:val="placeholder"/>
        </w:category>
        <w:types>
          <w:type w:val="bbPlcHdr"/>
        </w:types>
        <w:behaviors>
          <w:behavior w:val="content"/>
        </w:behaviors>
        <w:guid w:val="{590880A1-FA63-0D4B-8589-3D7120E17777}"/>
      </w:docPartPr>
      <w:docPartBody>
        <w:p w:rsidR="004038A0" w:rsidRDefault="004038A0" w:rsidP="004038A0">
          <w:pPr>
            <w:pStyle w:val="7104CE24D1651543944F2E48D8A891A5"/>
          </w:pPr>
          <w:r>
            <w:t>Aliquam dapibus.</w:t>
          </w:r>
        </w:p>
      </w:docPartBody>
    </w:docPart>
    <w:docPart>
      <w:docPartPr>
        <w:name w:val="6CEF901516EE9645A7D7AE1B0817C681"/>
        <w:category>
          <w:name w:val="General"/>
          <w:gallery w:val="placeholder"/>
        </w:category>
        <w:types>
          <w:type w:val="bbPlcHdr"/>
        </w:types>
        <w:behaviors>
          <w:behavior w:val="content"/>
        </w:behaviors>
        <w:guid w:val="{09A92208-4DA9-2C44-BD78-B1537BAAD344}"/>
      </w:docPartPr>
      <w:docPartBody>
        <w:p w:rsidR="004038A0" w:rsidRDefault="004038A0" w:rsidP="004038A0">
          <w:pPr>
            <w:pStyle w:val="6CEF901516EE9645A7D7AE1B0817C681"/>
          </w:pPr>
          <w:r>
            <w:t>Aliquam dapibus.</w:t>
          </w:r>
        </w:p>
      </w:docPartBody>
    </w:docPart>
    <w:docPart>
      <w:docPartPr>
        <w:name w:val="CCBF23670AAA034DBD7CA672445A0587"/>
        <w:category>
          <w:name w:val="General"/>
          <w:gallery w:val="placeholder"/>
        </w:category>
        <w:types>
          <w:type w:val="bbPlcHdr"/>
        </w:types>
        <w:behaviors>
          <w:behavior w:val="content"/>
        </w:behaviors>
        <w:guid w:val="{731A9BE9-6DDF-1847-AE49-E6477083EE2B}"/>
      </w:docPartPr>
      <w:docPartBody>
        <w:p w:rsidR="004038A0" w:rsidRDefault="004038A0" w:rsidP="004038A0">
          <w:pPr>
            <w:pStyle w:val="CCBF23670AAA034DBD7CA672445A058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A0"/>
    <w:rsid w:val="003C2DD7"/>
    <w:rsid w:val="00403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0</TotalTime>
  <Pages>2</Pages>
  <Words>312</Words>
  <Characters>1785</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2093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Garber</dc:creator>
  <cp:keywords/>
  <dc:description/>
  <cp:lastModifiedBy>David Garber</cp:lastModifiedBy>
  <cp:revision>2</cp:revision>
  <cp:lastPrinted>2015-08-19T17:17:00Z</cp:lastPrinted>
  <dcterms:created xsi:type="dcterms:W3CDTF">2015-08-22T14:46:00Z</dcterms:created>
  <dcterms:modified xsi:type="dcterms:W3CDTF">2015-08-22T14:46:00Z</dcterms:modified>
  <cp:category/>
</cp:coreProperties>
</file>