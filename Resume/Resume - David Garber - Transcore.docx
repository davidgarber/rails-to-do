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3922D9"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3922D9"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3922D9"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3922D9"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3922D9"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3922D9"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3922D9"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3922D9"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3922D9">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fldSimple w:instr=" USERNAME ">
            <w:r w:rsidR="007B1D05">
              <w:rPr>
                <w:noProof/>
              </w:rPr>
              <w:instrText>David Garber</w:instrText>
            </w:r>
          </w:fldSimple>
          <w:r>
            <w:instrText xml:space="preserve">="" "[Your Name]" </w:instrText>
          </w:r>
          <w:fldSimple w:instr=" USERNAME ">
            <w:r w:rsidR="007B1D05">
              <w:rPr>
                <w:noProof/>
              </w:rPr>
              <w:instrText>David Garber</w:instrText>
            </w:r>
          </w:fldSimple>
          <w:r>
            <w:fldChar w:fldCharType="separate"/>
          </w:r>
          <w:r w:rsidR="007B1D05">
            <w:rPr>
              <w:noProof/>
            </w:rPr>
            <w:instrText>David Garber</w:instrText>
          </w:r>
          <w:r>
            <w:fldChar w:fldCharType="end"/>
          </w:r>
          <w:r>
            <w:instrText xml:space="preserve"> \* MERGEFORMAT</w:instrText>
          </w:r>
          <w:r>
            <w:fldChar w:fldCharType="separate"/>
          </w:r>
          <w:r w:rsidR="003922D9">
            <w:t xml:space="preserve">David </w:t>
          </w:r>
          <w:r w:rsidR="003922D9">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922D9"/>
    <w:rsid w:val="003B4B29"/>
    <w:rsid w:val="003D270A"/>
    <w:rsid w:val="004700A9"/>
    <w:rsid w:val="00477C97"/>
    <w:rsid w:val="004A3E5B"/>
    <w:rsid w:val="004E3669"/>
    <w:rsid w:val="00522C76"/>
    <w:rsid w:val="0066468C"/>
    <w:rsid w:val="006772A6"/>
    <w:rsid w:val="00744C8C"/>
    <w:rsid w:val="00744E30"/>
    <w:rsid w:val="007900EA"/>
    <w:rsid w:val="007B1D05"/>
    <w:rsid w:val="007F504B"/>
    <w:rsid w:val="00863652"/>
    <w:rsid w:val="008908E3"/>
    <w:rsid w:val="008A1340"/>
    <w:rsid w:val="00974B9C"/>
    <w:rsid w:val="00A230F3"/>
    <w:rsid w:val="00AC32A6"/>
    <w:rsid w:val="00AE7CB1"/>
    <w:rsid w:val="00B0621A"/>
    <w:rsid w:val="00BB1799"/>
    <w:rsid w:val="00BE2BC8"/>
    <w:rsid w:val="00C87FD5"/>
    <w:rsid w:val="00CA4EEA"/>
    <w:rsid w:val="00CB1443"/>
    <w:rsid w:val="00D548A5"/>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2015-08-29T21:40:00Z</dcterms:created>
  <dcterms:modified xsi:type="dcterms:W3CDTF">2015-08-29T21:40:00Z</dcterms:modified>
  <cp:category/>
</cp:coreProperties>
</file>