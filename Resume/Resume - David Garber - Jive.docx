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Content>
        <w:p w14:paraId="443B8963" w14:textId="77777777" w:rsidR="00522C76" w:rsidRDefault="00027B6A" w:rsidP="00027B6A">
          <w:pPr>
            <w:pStyle w:val="BodyText"/>
          </w:pPr>
          <w:r>
            <w:t>To combine over 10 years of customer facing roles with my full stack education in order to provide customers with superior service while trouble shooting their issues.</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027B6A" w:rsidP="00027B6A">
              <w:pPr>
                <w:pStyle w:val="Heading2"/>
                <w:rPr>
                  <w:b/>
                </w:rPr>
              </w:pPr>
              <w:sdt>
                <w:sdtPr>
                  <w:rPr>
                    <w:b/>
                  </w:rPr>
                  <w:id w:val="-1530709423"/>
                  <w:placeholder>
                    <w:docPart w:val="9FBE6810D49A444E840DE052ABA7CDAD"/>
                  </w:placeholder>
                </w:sdtPr>
                <w:sdtContent>
                  <w:r w:rsidRPr="00027B6A">
                    <w:rPr>
                      <w:b/>
                    </w:rPr>
                    <w:t>VERIZON WIRELESS, Santa Monica, CA</w:t>
                  </w:r>
                </w:sdtContent>
              </w:sdt>
              <w:r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027B6A" w:rsidP="00027B6A">
      <w:pPr>
        <w:pStyle w:val="Heading2"/>
        <w:rPr>
          <w:b/>
        </w:rPr>
      </w:pPr>
      <w:sdt>
        <w:sdtPr>
          <w:id w:val="9459744"/>
          <w:placeholder>
            <w:docPart w:val="CC8944F70B56E745AA56DEB56DEC14C5"/>
          </w:placeholder>
        </w:sdtPr>
        <w:sdtEndPr>
          <w:rPr>
            <w:b/>
          </w:rPr>
        </w:sdtEndPr>
        <w:sdtContent>
          <w:r w:rsidRPr="00027B6A">
            <w:rPr>
              <w:b/>
            </w:rPr>
            <w:t>CODA INDUSTRIES, Los Angeles, CA</w:t>
          </w:r>
        </w:sdtContent>
      </w:sdt>
      <w:r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027B6A" w:rsidP="00027B6A">
      <w:pPr>
        <w:pStyle w:val="Heading2"/>
        <w:rPr>
          <w:b/>
        </w:rPr>
      </w:pPr>
      <w:sdt>
        <w:sdtPr>
          <w:id w:val="9459746"/>
          <w:placeholder>
            <w:docPart w:val="EE7EC844FF1C594FB2BA0EF0E9BA3FA7"/>
          </w:placeholder>
        </w:sdtPr>
        <w:sdtEndPr>
          <w:rPr>
            <w:b/>
          </w:rPr>
        </w:sdtEndPr>
        <w:sdtContent>
          <w:r w:rsidRPr="00027B6A">
            <w:rPr>
              <w:b/>
            </w:rPr>
            <w:t>ORGANIZING FOR AMERICA, Las Vegas, NV</w:t>
          </w:r>
        </w:sdtContent>
      </w:sdt>
      <w:r w:rsidRPr="00027B6A">
        <w:rPr>
          <w:b/>
        </w:rPr>
        <w:tab/>
        <w:t>June 2012 – November 2012</w:t>
      </w:r>
    </w:p>
    <w:sdt>
      <w:sdtPr>
        <w:id w:val="9459747"/>
        <w:placeholder>
          <w:docPart w:val="354D432F0305154187743943B54B9B4A"/>
        </w:placeholder>
      </w:sdt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027B6A" w:rsidP="00027B6A">
          <w:pPr>
            <w:pStyle w:val="Heading2"/>
            <w:rPr>
              <w:b/>
            </w:rPr>
          </w:pPr>
          <w:sdt>
            <w:sdtPr>
              <w:rPr>
                <w:b/>
              </w:rPr>
              <w:id w:val="375358356"/>
              <w:placeholder>
                <w:docPart w:val="BB6B7ACA8B65144EBCFDF01D5BD9559F"/>
              </w:placeholder>
            </w:sdtPr>
            <w:sdtContent>
              <w:r w:rsidRPr="00027B6A">
                <w:rPr>
                  <w:b/>
                </w:rPr>
                <w:t>O’BRIEN’S IRISH PUB, Santa Monica, CA</w:t>
              </w:r>
            </w:sdtContent>
          </w:sdt>
          <w:r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027B6A" w:rsidP="00027B6A">
      <w:pPr>
        <w:pStyle w:val="Heading2"/>
        <w:rPr>
          <w:b/>
        </w:rPr>
      </w:pPr>
      <w:sdt>
        <w:sdtPr>
          <w:rPr>
            <w:b/>
          </w:rPr>
          <w:id w:val="9459748"/>
          <w:placeholder>
            <w:docPart w:val="68FA3C5E552E884D9B2F43BC583DC16E"/>
          </w:placeholder>
        </w:sdtPr>
        <w:sdtContent>
          <w:r w:rsidRPr="00027B6A">
            <w:rPr>
              <w:b/>
            </w:rPr>
            <w:t>Epicodus</w:t>
          </w:r>
        </w:sdtContent>
      </w:sdt>
      <w:r w:rsidRPr="00027B6A">
        <w:rPr>
          <w:b/>
        </w:rPr>
        <w:tab/>
        <w:t>2015</w:t>
      </w:r>
    </w:p>
    <w:sdt>
      <w:sdtPr>
        <w:id w:val="9459749"/>
        <w:placeholder>
          <w:docPart w:val="6A43FA47E8BFCA4DBD2B133FD0B5D0BF"/>
        </w:placeholder>
      </w:sdt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027B6A" w:rsidP="00027B6A">
      <w:pPr>
        <w:pStyle w:val="Heading2"/>
        <w:rPr>
          <w:b/>
        </w:rPr>
      </w:pPr>
      <w:sdt>
        <w:sdtPr>
          <w:rPr>
            <w:b/>
          </w:rPr>
          <w:id w:val="9459752"/>
          <w:placeholder>
            <w:docPart w:val="7104CE24D1651543944F2E48D8A891A5"/>
          </w:placeholder>
        </w:sdtPr>
        <w:sdtContent>
          <w:r w:rsidRPr="00027B6A">
            <w:rPr>
              <w:b/>
            </w:rPr>
            <w:t>University of California at Los Angeles</w:t>
          </w:r>
        </w:sdtContent>
      </w:sdt>
      <w:r w:rsidRPr="00027B6A">
        <w:rPr>
          <w:b/>
        </w:rPr>
        <w:tab/>
        <w:t>2004 - 2006</w:t>
      </w:r>
    </w:p>
    <w:p w14:paraId="15C63DB3" w14:textId="6E5562E4" w:rsidR="00027B6A" w:rsidRDefault="00AA146F" w:rsidP="00027B6A">
      <w:pPr>
        <w:pStyle w:val="BodyText"/>
      </w:pPr>
      <w:r>
        <w:t>Master</w:t>
      </w:r>
      <w:bookmarkStart w:id="0" w:name="_GoBack"/>
      <w:bookmarkEnd w:id="0"/>
      <w:r w:rsidR="00027B6A">
        <w:t xml:space="preserve"> of Fine Arts in Screenwriting</w:t>
      </w:r>
    </w:p>
    <w:p w14:paraId="7139C54E" w14:textId="77777777" w:rsidR="00027B6A" w:rsidRPr="00027B6A" w:rsidRDefault="00027B6A" w:rsidP="00027B6A">
      <w:pPr>
        <w:pStyle w:val="Heading2"/>
        <w:rPr>
          <w:b/>
        </w:rPr>
      </w:pPr>
      <w:sdt>
        <w:sdtPr>
          <w:id w:val="-960802275"/>
          <w:placeholder>
            <w:docPart w:val="6CEF901516EE9645A7D7AE1B0817C681"/>
          </w:placeholder>
        </w:sdtPr>
        <w:sdtEndPr>
          <w:rPr>
            <w:b/>
          </w:rPr>
        </w:sdtEndPr>
        <w:sdtContent>
          <w:r w:rsidRPr="00027B6A">
            <w:rPr>
              <w:b/>
            </w:rPr>
            <w:t>University of California at San Diego</w:t>
          </w:r>
        </w:sdtContent>
      </w:sdt>
      <w:r w:rsidRPr="00027B6A">
        <w:rPr>
          <w:b/>
        </w:rPr>
        <w:tab/>
        <w:t>1988 - 1992</w:t>
      </w:r>
    </w:p>
    <w:p w14:paraId="505333E7" w14:textId="331CCDC2" w:rsidR="00075E2D" w:rsidRDefault="00027B6A" w:rsidP="00027B6A">
      <w:pPr>
        <w:pStyle w:val="BodyText"/>
      </w:pPr>
      <w:sdt>
        <w:sdtPr>
          <w:id w:val="1780522908"/>
          <w:placeholder>
            <w:docPart w:val="CCBF23670AAA034DBD7CA672445A0587"/>
          </w:placeholder>
        </w:sdtPr>
        <w:sdtContent>
          <w:r>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AA146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fldSimple w:instr=" USERNAME ">
            <w:r>
              <w:rPr>
                <w:noProof/>
              </w:rPr>
              <w:instrText>David Garber</w:instrText>
            </w:r>
          </w:fldSimple>
          <w:r>
            <w:instrText xml:space="preserve">="" "[Your Name]" </w:instrText>
          </w:r>
          <w:fldSimple w:instr=" USERNAME ">
            <w:r>
              <w:rPr>
                <w:noProof/>
              </w:rPr>
              <w:instrText>David Garber</w:instrText>
            </w:r>
          </w:fldSimple>
          <w:r>
            <w:fldChar w:fldCharType="separate"/>
          </w:r>
          <w:r>
            <w:rPr>
              <w:noProof/>
            </w:rPr>
            <w:instrText>David Garber</w:instrText>
          </w:r>
          <w:r>
            <w:fldChar w:fldCharType="end"/>
          </w:r>
          <w:r>
            <w:instrText xml:space="preserve"> \* MERGEFORMAT</w:instrText>
          </w:r>
          <w:r>
            <w:fldChar w:fldCharType="separate"/>
          </w:r>
          <w:r w:rsidR="00AA146F">
            <w:t xml:space="preserve">David </w:t>
          </w:r>
          <w:r w:rsidR="00AA146F">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10367"/>
    <w:rsid w:val="0066468C"/>
    <w:rsid w:val="00863652"/>
    <w:rsid w:val="008A1340"/>
    <w:rsid w:val="00974B9C"/>
    <w:rsid w:val="00AA146F"/>
    <w:rsid w:val="00AC32A6"/>
    <w:rsid w:val="00BE2BC8"/>
    <w:rsid w:val="00C87FD5"/>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296</Words>
  <Characters>1836</Characters>
  <Application>Microsoft Macintosh Word</Application>
  <DocSecurity>0</DocSecurity>
  <Lines>26</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3</cp:revision>
  <dcterms:created xsi:type="dcterms:W3CDTF">2015-08-09T00:36:00Z</dcterms:created>
  <dcterms:modified xsi:type="dcterms:W3CDTF">2015-08-09T01:06:00Z</dcterms:modified>
  <cp:category/>
</cp:coreProperties>
</file>