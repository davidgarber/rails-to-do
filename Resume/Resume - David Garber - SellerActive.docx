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A2634F"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A2634F"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A2634F"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A2634F"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A2634F"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A2634F"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A2634F"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A2634F"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A2634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fldSimple w:instr=" USERNAME ">
            <w:r w:rsidR="007B1D05">
              <w:rPr>
                <w:noProof/>
              </w:rPr>
              <w:instrText>David Garber</w:instrText>
            </w:r>
          </w:fldSimple>
          <w:r>
            <w:instrText xml:space="preserve">="" "[Your Name]" </w:instrText>
          </w:r>
          <w:fldSimple w:instr=" USERNAME ">
            <w:r w:rsidR="007B1D05">
              <w:rPr>
                <w:noProof/>
              </w:rPr>
              <w:instrText>David Garber</w:instrText>
            </w:r>
          </w:fldSimple>
          <w:r>
            <w:fldChar w:fldCharType="separate"/>
          </w:r>
          <w:r w:rsidR="007B1D05">
            <w:rPr>
              <w:noProof/>
            </w:rPr>
            <w:instrText>David Garber</w:instrText>
          </w:r>
          <w:r>
            <w:fldChar w:fldCharType="end"/>
          </w:r>
          <w:r>
            <w:instrText xml:space="preserve"> \* MERGEFORMAT</w:instrText>
          </w:r>
          <w:r>
            <w:fldChar w:fldCharType="separate"/>
          </w:r>
          <w:r w:rsidR="00A2634F">
            <w:t xml:space="preserve">David </w:t>
          </w:r>
          <w:r w:rsidR="00A2634F">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B4B29"/>
    <w:rsid w:val="003D270A"/>
    <w:rsid w:val="004700A9"/>
    <w:rsid w:val="004E3669"/>
    <w:rsid w:val="00522C76"/>
    <w:rsid w:val="0055725F"/>
    <w:rsid w:val="0066468C"/>
    <w:rsid w:val="00744C8C"/>
    <w:rsid w:val="007900EA"/>
    <w:rsid w:val="007B1D05"/>
    <w:rsid w:val="00854552"/>
    <w:rsid w:val="00863652"/>
    <w:rsid w:val="008A1340"/>
    <w:rsid w:val="00974B9C"/>
    <w:rsid w:val="00A2634F"/>
    <w:rsid w:val="00AC32A6"/>
    <w:rsid w:val="00BE2BC8"/>
    <w:rsid w:val="00C87FD5"/>
    <w:rsid w:val="00CB1443"/>
    <w:rsid w:val="00D548A5"/>
    <w:rsid w:val="00E53620"/>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2015-09-01T21:58:00Z</dcterms:created>
  <dcterms:modified xsi:type="dcterms:W3CDTF">2015-09-01T21:58:00Z</dcterms:modified>
  <cp:category/>
</cp:coreProperties>
</file>