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0E0C24"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0E0C24"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0E0C24"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0E0C24"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0E0C24"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0E0C24"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0E0C24"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0E0C24"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03B1B" w14:textId="77777777" w:rsidR="000E0C24" w:rsidRDefault="000E0C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0E0C24">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11A1F" w14:textId="77777777" w:rsidR="000E0C24" w:rsidRDefault="000E0C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7C03D" w14:textId="77777777" w:rsidR="000E0C24" w:rsidRDefault="000E0C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83CC2">
              <w:rPr>
                <w:noProof/>
              </w:rPr>
              <w:instrText>David Garber</w:instrText>
            </w:r>
          </w:fldSimple>
          <w:r>
            <w:instrText xml:space="preserve">="" "[Your Name]" </w:instrText>
          </w:r>
          <w:fldSimple w:instr=" USERNAME ">
            <w:r w:rsidR="00783CC2">
              <w:rPr>
                <w:noProof/>
              </w:rPr>
              <w:instrText>David Garber</w:instrText>
            </w:r>
          </w:fldSimple>
          <w:r>
            <w:fldChar w:fldCharType="separate"/>
          </w:r>
          <w:r w:rsidR="00783CC2">
            <w:rPr>
              <w:noProof/>
            </w:rPr>
            <w:instrText>David Garber</w:instrText>
          </w:r>
          <w:r>
            <w:fldChar w:fldCharType="end"/>
          </w:r>
          <w:r>
            <w:instrText xml:space="preserve"> \* MERGEFORMAT</w:instrText>
          </w:r>
          <w:r>
            <w:fldChar w:fldCharType="separate"/>
          </w:r>
          <w:r w:rsidR="000E0C24">
            <w:t xml:space="preserve">David </w:t>
          </w:r>
          <w:r w:rsidR="000E0C24">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40E23C34" w:rsidR="00744C8C" w:rsidRDefault="000E0C24" w:rsidP="00027B6A">
    <w:pPr>
      <w:pStyle w:val="ContactDetails"/>
    </w:pPr>
    <w:r>
      <w:t>850 2</w:t>
    </w:r>
    <w:r w:rsidRPr="000E0C24">
      <w:rPr>
        <w:vertAlign w:val="superscript"/>
      </w:rPr>
      <w:t>nd</w:t>
    </w:r>
    <w:r>
      <w:t xml:space="preserve"> St. #309 Santa Monica, CA 90403</w:t>
    </w:r>
    <w:bookmarkStart w:id="0" w:name="_GoBack"/>
    <w:bookmarkEnd w:id="0"/>
    <w:r w:rsidR="00744C8C">
      <w:t xml:space="preserve"> </w:t>
    </w:r>
    <w:r w:rsidR="00744C8C">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0E0C24"/>
    <w:rsid w:val="00322254"/>
    <w:rsid w:val="003B4B29"/>
    <w:rsid w:val="003D270A"/>
    <w:rsid w:val="004700A9"/>
    <w:rsid w:val="00477C97"/>
    <w:rsid w:val="004A3E5B"/>
    <w:rsid w:val="004E3669"/>
    <w:rsid w:val="00522C76"/>
    <w:rsid w:val="0066468C"/>
    <w:rsid w:val="006772A6"/>
    <w:rsid w:val="00744C8C"/>
    <w:rsid w:val="00783CC2"/>
    <w:rsid w:val="007900EA"/>
    <w:rsid w:val="007B1D05"/>
    <w:rsid w:val="007F504B"/>
    <w:rsid w:val="00863652"/>
    <w:rsid w:val="008908E3"/>
    <w:rsid w:val="008A1340"/>
    <w:rsid w:val="00974B9C"/>
    <w:rsid w:val="00A230F3"/>
    <w:rsid w:val="00A96CAD"/>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3</cp:revision>
  <cp:lastPrinted>2015-08-24T03:06:00Z</cp:lastPrinted>
  <dcterms:created xsi:type="dcterms:W3CDTF">2015-08-24T04:38:00Z</dcterms:created>
  <dcterms:modified xsi:type="dcterms:W3CDTF">2015-08-24T04:39:00Z</dcterms:modified>
  <cp:category/>
</cp:coreProperties>
</file>