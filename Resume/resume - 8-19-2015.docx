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r>
        <w:t>Focus</w:t>
      </w:r>
    </w:p>
    <w:sdt>
      <w:sdtPr>
        <w:id w:val="9459735"/>
        <w:placeholder>
          <w:docPart w:val="E590A3CF6B03CC4C84F34052025BCFFA"/>
        </w:placeholder>
      </w:sdt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bookmarkStart w:id="0" w:name="_GoBack"/>
          <w:r>
            <w:t>Pair Programming</w:t>
          </w:r>
        </w:p>
      </w:sdtContent>
    </w:sdt>
    <w:bookmarkEnd w:id="0"/>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Content>
        <w:sdt>
          <w:sdtPr>
            <w:id w:val="9459739"/>
            <w:placeholder>
              <w:docPart w:val="B59071F167DF3D4E9D8B96E8AE240DF7"/>
            </w:placeholder>
          </w:sdtPr>
          <w:sdtEndPr>
            <w:rPr>
              <w:bCs w:val="0"/>
            </w:rPr>
          </w:sdtEndPr>
          <w:sdtContent>
            <w:p w14:paraId="206B6E8A" w14:textId="77777777" w:rsidR="00027B6A" w:rsidRPr="00027B6A" w:rsidRDefault="00744C8C" w:rsidP="00027B6A">
              <w:pPr>
                <w:pStyle w:val="Heading2"/>
                <w:rPr>
                  <w:b/>
                </w:rPr>
              </w:pPr>
              <w:sdt>
                <w:sdtPr>
                  <w:rPr>
                    <w:b/>
                  </w:rPr>
                  <w:id w:val="-1530709423"/>
                  <w:placeholder>
                    <w:docPart w:val="9FBE6810D49A444E840DE052ABA7CDAD"/>
                  </w:placeholder>
                </w:sdt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44C8C"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44C8C"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44C8C" w:rsidP="00027B6A">
          <w:pPr>
            <w:pStyle w:val="Heading2"/>
            <w:rPr>
              <w:b/>
            </w:rPr>
          </w:pPr>
          <w:sdt>
            <w:sdtPr>
              <w:rPr>
                <w:b/>
              </w:rPr>
              <w:id w:val="375358356"/>
              <w:placeholder>
                <w:docPart w:val="BB6B7ACA8B65144EBCFDF01D5BD9559F"/>
              </w:placeholder>
            </w:sdt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44C8C" w:rsidP="00027B6A">
      <w:pPr>
        <w:pStyle w:val="Heading2"/>
        <w:rPr>
          <w:b/>
        </w:rPr>
      </w:pPr>
      <w:sdt>
        <w:sdtPr>
          <w:rPr>
            <w:b/>
          </w:rPr>
          <w:id w:val="9459748"/>
          <w:placeholder>
            <w:docPart w:val="68FA3C5E552E884D9B2F43BC583DC16E"/>
          </w:placeholder>
        </w:sdtPr>
        <w:sdtContent>
          <w:r w:rsidR="00027B6A" w:rsidRPr="00027B6A">
            <w:rPr>
              <w:b/>
            </w:rPr>
            <w:t>Epicodus</w:t>
          </w:r>
        </w:sdtContent>
      </w:sdt>
      <w:r w:rsidR="00027B6A" w:rsidRPr="00027B6A">
        <w:rPr>
          <w:b/>
        </w:rPr>
        <w:tab/>
        <w:t>2015</w:t>
      </w:r>
    </w:p>
    <w:sdt>
      <w:sdtPr>
        <w:id w:val="9459749"/>
        <w:placeholder>
          <w:docPart w:val="6A43FA47E8BFCA4DBD2B133FD0B5D0BF"/>
        </w:placeholder>
      </w:sdt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44C8C" w:rsidP="00027B6A">
      <w:pPr>
        <w:pStyle w:val="Heading2"/>
        <w:rPr>
          <w:b/>
        </w:rPr>
      </w:pPr>
      <w:sdt>
        <w:sdtPr>
          <w:rPr>
            <w:b/>
          </w:rPr>
          <w:id w:val="9459752"/>
          <w:placeholder>
            <w:docPart w:val="7104CE24D1651543944F2E48D8A891A5"/>
          </w:placeholder>
        </w:sdt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44C8C"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44C8C" w:rsidP="00027B6A">
      <w:pPr>
        <w:pStyle w:val="BodyText"/>
      </w:pPr>
      <w:sdt>
        <w:sdtPr>
          <w:id w:val="1780522908"/>
          <w:placeholder>
            <w:docPart w:val="CCBF23670AAA034DBD7CA672445A0587"/>
          </w:placeholder>
        </w:sdt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B1D0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7B1D05">
            <w:t xml:space="preserve">David </w:t>
          </w:r>
          <w:r w:rsidR="007B1D05">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44C8C"/>
    <w:rsid w:val="007900EA"/>
    <w:rsid w:val="007B1D05"/>
    <w:rsid w:val="00863652"/>
    <w:rsid w:val="008A1340"/>
    <w:rsid w:val="00974B9C"/>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4</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3</cp:revision>
  <cp:lastPrinted>2015-08-19T17:17:00Z</cp:lastPrinted>
  <dcterms:created xsi:type="dcterms:W3CDTF">2015-08-19T17:17:00Z</dcterms:created>
  <dcterms:modified xsi:type="dcterms:W3CDTF">2015-08-19T18:35:00Z</dcterms:modified>
  <cp:category/>
</cp:coreProperties>
</file>